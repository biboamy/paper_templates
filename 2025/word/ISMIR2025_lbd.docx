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F2608" w14:textId="67DB8C0E"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C41CFE">
        <w:rPr>
          <w:sz w:val="28"/>
          <w:szCs w:val="28"/>
        </w:rPr>
        <w:t>202</w:t>
      </w:r>
      <w:r w:rsidR="00F41328">
        <w:rPr>
          <w:sz w:val="28"/>
          <w:szCs w:val="28"/>
        </w:rPr>
        <w:t>5</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5C1B1A05" w:rsidR="00BF22B5" w:rsidRPr="00F47FDD" w:rsidRDefault="008C1581" w:rsidP="00BF22B5">
      <w:pPr>
        <w:spacing w:line="259" w:lineRule="auto"/>
        <w:rPr>
          <w:lang w:eastAsia="ja-JP"/>
        </w:rPr>
        <w:sectPr w:rsidR="00BF22B5" w:rsidRPr="00F47FDD" w:rsidSect="00F936E2">
          <w:headerReference w:type="even" r:id="rId8"/>
          <w:headerReference w:type="default" r:id="rId9"/>
          <w:footnotePr>
            <w:numRestart w:val="eachPage"/>
          </w:footnotePr>
          <w:type w:val="continuous"/>
          <w:pgSz w:w="11907" w:h="16840" w:code="9"/>
          <w:pgMar w:top="1134" w:right="1077" w:bottom="1418" w:left="1077" w:header="720" w:footer="964" w:gutter="0"/>
          <w:cols w:space="720"/>
          <w:docGrid w:linePitch="272"/>
        </w:sectPr>
      </w:pPr>
      <w:r>
        <w:rPr>
          <w:noProof/>
          <w:sz w:val="28"/>
          <w:szCs w:val="28"/>
        </w:rPr>
        <mc:AlternateContent>
          <mc:Choice Requires="wps">
            <w:drawing>
              <wp:anchor distT="0" distB="0" distL="114300" distR="114300" simplePos="0" relativeHeight="251659264" behindDoc="0" locked="0" layoutInCell="1" allowOverlap="1" wp14:anchorId="49A674DD" wp14:editId="322CC608">
                <wp:simplePos x="0" y="0"/>
                <wp:positionH relativeFrom="column">
                  <wp:posOffset>6326505</wp:posOffset>
                </wp:positionH>
                <wp:positionV relativeFrom="paragraph">
                  <wp:posOffset>32385</wp:posOffset>
                </wp:positionV>
                <wp:extent cx="469900" cy="6498590"/>
                <wp:effectExtent l="0" t="0" r="0" b="3810"/>
                <wp:wrapNone/>
                <wp:docPr id="5" name="Text Box 5"/>
                <wp:cNvGraphicFramePr/>
                <a:graphic xmlns:a="http://schemas.openxmlformats.org/drawingml/2006/main">
                  <a:graphicData uri="http://schemas.microsoft.com/office/word/2010/wordprocessingShape">
                    <wps:wsp>
                      <wps:cNvSpPr txBox="1"/>
                      <wps:spPr>
                        <a:xfrm rot="10800000">
                          <a:off x="0" y="0"/>
                          <a:ext cx="469900" cy="6498590"/>
                        </a:xfrm>
                        <a:prstGeom prst="rect">
                          <a:avLst/>
                        </a:prstGeom>
                        <a:solidFill>
                          <a:schemeClr val="lt1"/>
                        </a:solidFill>
                        <a:ln w="6350">
                          <a:noFill/>
                        </a:ln>
                      </wps:spPr>
                      <wps:txbx>
                        <w:txbxContent>
                          <w:p w14:paraId="1D4254A0" w14:textId="27E39A9F"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w:t>
                            </w:r>
                            <w:r w:rsidR="00F41328">
                              <w:rPr>
                                <w:color w:val="808080" w:themeColor="background1" w:themeShade="80"/>
                                <w:sz w:val="26"/>
                                <w:szCs w:val="26"/>
                              </w:rPr>
                              <w:t>5</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A674DD" id="_x0000_t202" coordsize="21600,21600" o:spt="202" path="m,l,21600r21600,l21600,xe">
                <v:stroke joinstyle="miter"/>
                <v:path gradientshapeok="t" o:connecttype="rect"/>
              </v:shapetype>
              <v:shape id="Text Box 5" o:spid="_x0000_s1026" type="#_x0000_t202" style="position:absolute;left:0;text-align:left;margin-left:498.15pt;margin-top:2.55pt;width:37pt;height:511.7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" fillcolor="white [3201]" stroked="f" strokeweight=".5pt">
                <v:textbox style="layout-flow:vertical-ideographic">
                  <w:txbxContent>
                    <w:p w14:paraId="1D4254A0" w14:textId="27E39A9F" w:rsidR="00BE5361" w:rsidRDefault="00BE5361" w:rsidP="008C1581">
                      <w:pPr>
                        <w:jc w:val="center"/>
                        <w:rPr>
                          <w:color w:val="808080" w:themeColor="background1" w:themeShade="80"/>
                          <w:sz w:val="26"/>
                          <w:szCs w:val="26"/>
                        </w:rPr>
                      </w:pPr>
                      <w:r w:rsidRPr="008C1581">
                        <w:rPr>
                          <w:color w:val="808080" w:themeColor="background1" w:themeShade="80"/>
                          <w:sz w:val="26"/>
                          <w:szCs w:val="26"/>
                        </w:rPr>
                        <w:t xml:space="preserve">Late-Breaking / Demo Session Extended Abstract, ISMIR </w:t>
                      </w:r>
                      <w:r w:rsidR="00C41CFE">
                        <w:rPr>
                          <w:color w:val="808080" w:themeColor="background1" w:themeShade="80"/>
                          <w:sz w:val="26"/>
                          <w:szCs w:val="26"/>
                        </w:rPr>
                        <w:t>202</w:t>
                      </w:r>
                      <w:r w:rsidR="00F41328">
                        <w:rPr>
                          <w:color w:val="808080" w:themeColor="background1" w:themeShade="80"/>
                          <w:sz w:val="26"/>
                          <w:szCs w:val="26"/>
                        </w:rPr>
                        <w:t>5</w:t>
                      </w:r>
                      <w:r w:rsidR="006A3F9F">
                        <w:rPr>
                          <w:color w:val="808080" w:themeColor="background1" w:themeShade="80"/>
                          <w:sz w:val="26"/>
                          <w:szCs w:val="26"/>
                        </w:rPr>
                        <w:t xml:space="preserve"> Conference</w:t>
                      </w:r>
                    </w:p>
                    <w:p w14:paraId="19E2BD76" w14:textId="77777777" w:rsidR="006A3F9F" w:rsidRPr="008C1581" w:rsidRDefault="006A3F9F" w:rsidP="006A3F9F">
                      <w:pPr>
                        <w:rPr>
                          <w:color w:val="808080" w:themeColor="background1" w:themeShade="80"/>
                          <w:sz w:val="26"/>
                          <w:szCs w:val="26"/>
                        </w:rPr>
                      </w:pPr>
                    </w:p>
                  </w:txbxContent>
                </v:textbox>
              </v:shape>
            </w:pict>
          </mc:Fallback>
        </mc:AlternateContent>
      </w:r>
    </w:p>
    <w:p w14:paraId="0B6AC97E" w14:textId="77777777" w:rsidR="00BF22B5" w:rsidRPr="001917C6" w:rsidRDefault="00BF22B5" w:rsidP="001917C6">
      <w:pPr>
        <w:pStyle w:val="AbstractHeading"/>
      </w:pPr>
      <w:r w:rsidRPr="001917C6">
        <w:t>ABSTRACT</w:t>
      </w:r>
    </w:p>
    <w:p w14:paraId="1AC0A830" w14:textId="42437259"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9817DC">
        <w:rPr>
          <w:color w:val="FF0000"/>
        </w:rPr>
        <w:t>should not be anonymi</w:t>
      </w:r>
      <w:r w:rsidR="009817DC">
        <w:rPr>
          <w:color w:val="FF0000"/>
        </w:rPr>
        <w:t>z</w:t>
      </w:r>
      <w:r w:rsidR="003C1B38" w:rsidRPr="009817DC">
        <w:rPr>
          <w:color w:val="FF0000"/>
        </w:rPr>
        <w:t xml:space="preserve">ed. </w:t>
      </w:r>
      <w:r w:rsidR="003C1B38" w:rsidRPr="00EB79AF">
        <w:t>Please note that extended abstract is not a conference paper. Therefore, it will not be part of the official ISMIR</w:t>
      </w:r>
      <w:r w:rsidR="003C1B38">
        <w:t xml:space="preserve"> </w:t>
      </w:r>
      <w:r w:rsidR="00C41CFE">
        <w:t>202</w:t>
      </w:r>
      <w:r w:rsidR="00F41328">
        <w:t>5</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7F3031C6"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C41CFE">
        <w:t>202</w:t>
      </w:r>
      <w:r w:rsidR="00F41328">
        <w:t>5</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C41CFE">
        <w:rPr>
          <w:rFonts w:ascii="Courier New" w:hAnsi="Courier New" w:cs="Courier New"/>
        </w:rPr>
        <w:t>202</w:t>
      </w:r>
      <w:r w:rsidR="00F41328">
        <w:rPr>
          <w:rFonts w:ascii="Courier New" w:hAnsi="Courier New" w:cs="Courier New"/>
        </w:rPr>
        <w:t>5</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C41CFE">
        <w:t>202</w:t>
      </w:r>
      <w:r w:rsidR="00F41328">
        <w:t>5</w:t>
      </w:r>
      <w:r w:rsidRPr="007C7B66">
        <w:t xml:space="preserve"> web site</w:t>
      </w:r>
      <w:r w:rsidR="004D0EDB">
        <w:t xml:space="preserve"> </w:t>
      </w:r>
      <w:r w:rsidRPr="007C7B66">
        <w:t>(</w:t>
      </w:r>
      <w:r w:rsidR="001C64D7" w:rsidRPr="007C7B66">
        <w:rPr>
          <w:rFonts w:ascii="Courier New" w:hAnsi="Courier New" w:cs="Courier New"/>
        </w:rPr>
        <w:t>https://ismir</w:t>
      </w:r>
      <w:r w:rsidR="00C41CFE">
        <w:rPr>
          <w:rFonts w:ascii="Courier New" w:hAnsi="Courier New" w:cs="Courier New"/>
        </w:rPr>
        <w:t>202</w:t>
      </w:r>
      <w:r w:rsidR="00F41328">
        <w:rPr>
          <w:rFonts w:ascii="Courier New" w:hAnsi="Courier New" w:cs="Courier New"/>
        </w:rPr>
        <w:t>5</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4F93B9B8" w:rsidR="003E0D6F" w:rsidRDefault="00EB79AF" w:rsidP="009817DC">
      <w:pPr>
        <w:pStyle w:val="BodyTextwithIndent"/>
        <w:ind w:firstLine="0"/>
      </w:pPr>
      <w:r w:rsidRPr="00D55BF0">
        <w:t>We adopt a “(</w:t>
      </w:r>
      <w:r>
        <w:t>2</w:t>
      </w:r>
      <w:r w:rsidRPr="00D55BF0">
        <w:t>+</w:t>
      </w:r>
      <w:r w:rsidR="00C41CFE">
        <w:t>1</w:t>
      </w:r>
      <w:r w:rsidRPr="00D55BF0">
        <w:t xml:space="preserve">)-page policy” for </w:t>
      </w:r>
      <w:r w:rsidRPr="00EB79AF">
        <w:t>Late-Breaking Demo</w:t>
      </w:r>
      <w:r>
        <w:t xml:space="preserve"> papers in </w:t>
      </w:r>
      <w:r w:rsidRPr="00D55BF0">
        <w:t xml:space="preserve">ISMIR </w:t>
      </w:r>
      <w:r w:rsidR="00C41CFE">
        <w:t>202</w:t>
      </w:r>
      <w:r w:rsidR="00F41328">
        <w:t>5</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1A55794C" w:rsidR="00BF22B5" w:rsidRPr="00F47FDD" w:rsidRDefault="00BF22B5" w:rsidP="002002DC">
      <w:pPr>
        <w:pStyle w:val="First-LevelHeadings"/>
      </w:pPr>
      <w:r w:rsidRPr="00F47FDD">
        <w:t>Typeset Text</w:t>
      </w:r>
    </w:p>
    <w:p w14:paraId="3F83472D" w14:textId="455847BD" w:rsidR="00BF22B5" w:rsidRPr="00766D5E" w:rsidRDefault="00BF22B5" w:rsidP="008956EC">
      <w:pPr>
        <w:pStyle w:val="Second-LevelHeadings"/>
      </w:pPr>
      <w:r w:rsidRPr="00766D5E">
        <w:t>Normal or Body Text</w:t>
      </w:r>
    </w:p>
    <w:p w14:paraId="2A4E7060" w14:textId="342306FC"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34E6168" w:rsidR="00BF22B5" w:rsidRPr="00F47FDD" w:rsidRDefault="00BF22B5" w:rsidP="00D55BF0">
      <w:pPr>
        <w:pStyle w:val="BodyTextwithIndent"/>
      </w:pPr>
      <w:r w:rsidRPr="00F47FDD">
        <w:t>The first paragraph in each section should not be indented, but all other paragraphs should be.</w:t>
      </w:r>
    </w:p>
    <w:p w14:paraId="2DD3AA52" w14:textId="175CFEDA" w:rsidR="00BF22B5" w:rsidRPr="00F47FDD" w:rsidRDefault="00BF22B5" w:rsidP="008956EC">
      <w:pPr>
        <w:pStyle w:val="Second-LevelHeadings"/>
      </w:pPr>
      <w:r w:rsidRPr="00F47FDD">
        <w:t>Title and Authors</w:t>
      </w:r>
    </w:p>
    <w:p w14:paraId="2C39CF3A" w14:textId="38C6EBB3"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48F7892F"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w:t>
                            </w:r>
                            <w:r w:rsidR="00F41328">
                              <w:rPr>
                                <w:sz w:val="16"/>
                                <w:szCs w:val="16"/>
                                <w:lang w:val="en-GB" w:eastAsia="es-ES"/>
                              </w:rPr>
                              <w:t>5</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F41328">
                              <w:rPr>
                                <w:i/>
                                <w:iCs/>
                                <w:sz w:val="16"/>
                                <w:szCs w:val="16"/>
                                <w:lang w:val="en-GB" w:eastAsia="es-ES"/>
                              </w:rPr>
                              <w:t>6</w:t>
                            </w:r>
                            <w:r w:rsidR="00B05D75">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bookmarkEnd w:id="0"/>
                            <w:r w:rsidR="00F41328" w:rsidRPr="00F41328">
                              <w:rPr>
                                <w:sz w:val="16"/>
                                <w:szCs w:val="16"/>
                                <w:lang w:val="en-GB" w:eastAsia="es-ES"/>
                              </w:rPr>
                              <w:t>Daejeon, South Korea, 2025.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51426C" id="Text Box 82" o:spid="_x0000_s1027"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" o:allowoverlap="f" stroked="f">
                <v:textbox inset="0,0,0,0">
                  <w:txbxContent>
                    <w:p w14:paraId="3586274C" w14:textId="48F7892F"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7" name="Picture 7"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 xml:space="preserve">or ISMIR </w:t>
                      </w:r>
                      <w:r w:rsidR="00C41CFE">
                        <w:rPr>
                          <w:sz w:val="16"/>
                          <w:szCs w:val="16"/>
                          <w:lang w:val="en-GB" w:eastAsia="es-ES"/>
                        </w:rPr>
                        <w:t>202</w:t>
                      </w:r>
                      <w:r w:rsidR="00F41328">
                        <w:rPr>
                          <w:sz w:val="16"/>
                          <w:szCs w:val="16"/>
                          <w:lang w:val="en-GB" w:eastAsia="es-ES"/>
                        </w:rPr>
                        <w:t>5</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F41328">
                        <w:rPr>
                          <w:i/>
                          <w:iCs/>
                          <w:sz w:val="16"/>
                          <w:szCs w:val="16"/>
                          <w:lang w:val="en-GB" w:eastAsia="es-ES"/>
                        </w:rPr>
                        <w:t>6</w:t>
                      </w:r>
                      <w:r w:rsidR="00B05D75">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bookmarkEnd w:id="1"/>
                      <w:r w:rsidR="00F41328" w:rsidRPr="00F41328">
                        <w:rPr>
                          <w:sz w:val="16"/>
                          <w:szCs w:val="16"/>
                          <w:lang w:val="en-GB" w:eastAsia="es-ES"/>
                        </w:rPr>
                        <w:t>Daejeon, South Korea, 2025.</w:t>
                      </w:r>
                    </w:p>
                  </w:txbxContent>
                </v:textbox>
                <w10:wrap type="square" anchorx="page" anchory="page"/>
                <w10:anchorlock/>
              </v:shape>
            </w:pict>
          </mc:Fallback>
        </mc:AlternateContent>
      </w:r>
      <w:r w:rsidR="00BF22B5" w:rsidRPr="006A7AD8">
        <w:t>T</w:t>
      </w:r>
      <w:r w:rsidR="00BF22B5" w:rsidRPr="00D55BF0">
        <w:rPr>
          <w:rStyle w:val="BodyTextChar"/>
        </w:rPr>
        <w:t>he title is 14pt Times, bold, caps, upper case, centered.</w:t>
      </w:r>
      <w:r w:rsidR="00BF22B5" w:rsidRPr="00D55BF0">
        <w:rPr>
          <w:rStyle w:val="BodyTextChar"/>
          <w:color w:val="FF0000"/>
        </w:rPr>
        <w:t xml:space="preserve"> </w:t>
      </w:r>
      <w:r w:rsidR="001A73D8" w:rsidRPr="001A73D8">
        <w:rPr>
          <w:rStyle w:val="BodyTextChar"/>
          <w:color w:val="FF0000"/>
        </w:rPr>
        <w:t>N</w:t>
      </w:r>
      <w:r w:rsidR="001A73D8" w:rsidRPr="001A73D8">
        <w:rPr>
          <w:color w:val="FF0000"/>
        </w:rPr>
        <w:t xml:space="preserve">ote that LBD screening process is single-blind, and the authors' names should not be anonymized. </w:t>
      </w:r>
      <w:r w:rsidR="00BF22B5" w:rsidRPr="00D55BF0">
        <w:rPr>
          <w:rStyle w:val="BodyTextChar"/>
        </w:rPr>
        <w:t>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B88BCAA" w14:textId="77777777" w:rsidR="009817DC" w:rsidRPr="009817DC" w:rsidRDefault="00BF22B5" w:rsidP="009817DC">
      <w:pPr>
        <w:pStyle w:val="BodyText"/>
        <w:rPr>
          <w:color w:val="FF0000"/>
        </w:rPr>
      </w:pPr>
      <w:r w:rsidRPr="00D55BF0">
        <w:t>Please include the copyright notice exactly as it appears here in the lower left-hand corner of the page. It is set in 8pt Times.</w:t>
      </w:r>
      <w:r w:rsidR="00135D33" w:rsidRPr="00D55BF0">
        <w:t xml:space="preserve"> </w:t>
      </w:r>
      <w:r w:rsidR="009817DC" w:rsidRPr="009817DC">
        <w:rPr>
          <w:color w:val="FF0000"/>
        </w:rPr>
        <w:t>After your extended abstract is accepted, you</w:t>
      </w:r>
    </w:p>
    <w:p w14:paraId="47BAC7E8" w14:textId="77777777" w:rsidR="009817DC" w:rsidRPr="009817DC" w:rsidRDefault="009817DC" w:rsidP="009817DC">
      <w:pPr>
        <w:pStyle w:val="BodyText"/>
        <w:rPr>
          <w:color w:val="FF0000"/>
        </w:rPr>
      </w:pPr>
      <w:r w:rsidRPr="009817DC">
        <w:rPr>
          <w:color w:val="FF0000"/>
        </w:rPr>
        <w:t>will need to insert the appropriate author names and paper</w:t>
      </w:r>
    </w:p>
    <w:p w14:paraId="79B307F9" w14:textId="17380432" w:rsidR="00BF22B5" w:rsidRPr="00D55BF0" w:rsidRDefault="009817DC" w:rsidP="009817DC">
      <w:pPr>
        <w:pStyle w:val="BodyText"/>
      </w:pPr>
      <w:r w:rsidRPr="009817DC">
        <w:rPr>
          <w:color w:val="FF0000"/>
        </w:rPr>
        <w:t xml:space="preserve">title in the copyright notice when submitting the camera-ready version.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56E14CCB" w14:textId="6F0CAA2F" w:rsidR="00D97CC1" w:rsidRDefault="00BF22B5" w:rsidP="001A73D8">
      <w:pPr>
        <w:pStyle w:val="BodyText"/>
      </w:pPr>
      <w:r w:rsidRPr="00D55BF0">
        <w:t>Do not include headers, footers or page numbers in your submission. These will be added when the publications are assembled.</w:t>
      </w:r>
    </w:p>
    <w:p w14:paraId="6280335D" w14:textId="3168B848" w:rsidR="00D97CC1" w:rsidRDefault="00D97CC1" w:rsidP="00D97CC1">
      <w:pPr>
        <w:pStyle w:val="Second-LevelHeadings"/>
      </w:pPr>
      <w:r>
        <w:t>Line Numbers</w:t>
      </w:r>
    </w:p>
    <w:p w14:paraId="0A8C523A" w14:textId="085BFA20" w:rsidR="00D97CC1" w:rsidRDefault="00D97CC1" w:rsidP="00D97CC1">
      <w:pPr>
        <w:pStyle w:val="BodyTextwithIndent"/>
        <w:ind w:firstLine="0"/>
      </w:pPr>
      <w:r>
        <w:t xml:space="preserve">Line numbers should be included in your originally submitted manuscript, for reference during screening. </w:t>
      </w:r>
      <w:r w:rsidRPr="001A73D8">
        <w:rPr>
          <w:color w:val="FF0000"/>
        </w:rPr>
        <w:t xml:space="preserve">However, after your extended abstract is accepted, you must remove all line numbers from the final camera-ready version. </w:t>
      </w:r>
      <w:r>
        <w:t xml:space="preserve">This can be done in </w:t>
      </w:r>
      <w:r w:rsidRPr="00D55BF0">
        <w:t>L</w:t>
      </w:r>
      <w:r>
        <w:t>a</w:t>
      </w:r>
      <w:r w:rsidRPr="00D55BF0">
        <w:t>T</w:t>
      </w:r>
      <w:r>
        <w:t>e</w:t>
      </w:r>
      <w:r w:rsidRPr="00D55BF0">
        <w:t xml:space="preserve">X </w:t>
      </w:r>
      <w:r>
        <w:t>by commenting out the</w:t>
      </w:r>
    </w:p>
    <w:p w14:paraId="2F866ABD" w14:textId="30B259B0" w:rsidR="00D97CC1" w:rsidRDefault="00D97CC1" w:rsidP="00D97CC1">
      <w:pPr>
        <w:pStyle w:val="BodyTextwithIndent"/>
        <w:ind w:firstLine="0"/>
      </w:pPr>
      <w:r>
        <w:t xml:space="preserve">command </w:t>
      </w:r>
      <w:r w:rsidRPr="00D97CC1">
        <w:rPr>
          <w:rFonts w:ascii="Courier New" w:hAnsi="Courier New" w:cs="Courier New"/>
        </w:rPr>
        <w:t>\</w:t>
      </w:r>
      <w:proofErr w:type="spellStart"/>
      <w:r w:rsidRPr="00D97CC1">
        <w:rPr>
          <w:rFonts w:ascii="Courier New" w:hAnsi="Courier New" w:cs="Courier New"/>
        </w:rPr>
        <w:t>linenumbers</w:t>
      </w:r>
      <w:proofErr w:type="spellEnd"/>
      <w:r>
        <w:t>. This can be done in Microsoft Word by selecting Layout &gt; Line Numbers &gt;</w:t>
      </w:r>
    </w:p>
    <w:p w14:paraId="2A83B657" w14:textId="52B990AD" w:rsidR="00D97CC1" w:rsidRDefault="00D97CC1" w:rsidP="00D97CC1">
      <w:pPr>
        <w:pStyle w:val="BodyTextwithIndent"/>
        <w:ind w:firstLine="0"/>
      </w:pPr>
      <w:r>
        <w:t>None.</w:t>
      </w:r>
    </w:p>
    <w:p w14:paraId="5BFED26C" w14:textId="77777777" w:rsidR="001A73D8" w:rsidRDefault="001A73D8" w:rsidP="00D97CC1">
      <w:pPr>
        <w:pStyle w:val="BodyTextwithIndent"/>
        <w:ind w:firstLine="0"/>
      </w:pPr>
    </w:p>
    <w:p w14:paraId="4F630ED6" w14:textId="77777777" w:rsidR="001A73D8" w:rsidRDefault="001A73D8" w:rsidP="00D97CC1">
      <w:pPr>
        <w:pStyle w:val="BodyTextwithIndent"/>
        <w:ind w:firstLine="0"/>
      </w:pPr>
    </w:p>
    <w:p w14:paraId="19B81BC0" w14:textId="77777777" w:rsidR="001A73D8" w:rsidRDefault="001A73D8" w:rsidP="001A73D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1A73D8" w:rsidRPr="00F47FDD" w14:paraId="5F1B7D22" w14:textId="77777777" w:rsidTr="003043D9">
        <w:trPr>
          <w:cantSplit/>
          <w:trHeight w:val="268"/>
          <w:jc w:val="center"/>
        </w:trPr>
        <w:tc>
          <w:tcPr>
            <w:tcW w:w="1498" w:type="dxa"/>
          </w:tcPr>
          <w:p w14:paraId="470D4A79" w14:textId="77777777" w:rsidR="001A73D8" w:rsidRPr="00F47FDD" w:rsidRDefault="001A73D8" w:rsidP="003043D9">
            <w:r w:rsidRPr="00F47FDD">
              <w:lastRenderedPageBreak/>
              <w:t>String value</w:t>
            </w:r>
          </w:p>
        </w:tc>
        <w:tc>
          <w:tcPr>
            <w:tcW w:w="1498" w:type="dxa"/>
          </w:tcPr>
          <w:p w14:paraId="63EEE6DC" w14:textId="77777777" w:rsidR="001A73D8" w:rsidRPr="00F47FDD" w:rsidRDefault="001A73D8" w:rsidP="003043D9">
            <w:r w:rsidRPr="00F47FDD">
              <w:t>Numeric value</w:t>
            </w:r>
          </w:p>
        </w:tc>
      </w:tr>
      <w:tr w:rsidR="001A73D8" w:rsidRPr="00F47FDD" w14:paraId="331A41E5" w14:textId="77777777" w:rsidTr="003043D9">
        <w:trPr>
          <w:cantSplit/>
          <w:trHeight w:val="174"/>
          <w:jc w:val="center"/>
        </w:trPr>
        <w:tc>
          <w:tcPr>
            <w:tcW w:w="1498" w:type="dxa"/>
          </w:tcPr>
          <w:p w14:paraId="3C9C5AD1" w14:textId="77777777" w:rsidR="001A73D8" w:rsidRPr="00F47FDD" w:rsidRDefault="001A73D8" w:rsidP="003043D9">
            <w:r>
              <w:rPr>
                <w:rFonts w:hint="eastAsia"/>
                <w:lang w:eastAsia="ja-JP"/>
              </w:rPr>
              <w:t>H</w:t>
            </w:r>
            <w:r w:rsidRPr="00F47FDD">
              <w:t>ello ISMIR</w:t>
            </w:r>
          </w:p>
        </w:tc>
        <w:tc>
          <w:tcPr>
            <w:tcW w:w="1498" w:type="dxa"/>
          </w:tcPr>
          <w:p w14:paraId="5554D91E" w14:textId="4E085166" w:rsidR="001A73D8" w:rsidRPr="00F47FDD" w:rsidRDefault="001A73D8" w:rsidP="003043D9">
            <w:pPr>
              <w:rPr>
                <w:lang w:eastAsia="ja-JP"/>
              </w:rPr>
            </w:pPr>
            <w:r>
              <w:rPr>
                <w:lang w:eastAsia="ja-JP"/>
              </w:rPr>
              <w:t>202</w:t>
            </w:r>
            <w:r w:rsidR="00F41328">
              <w:rPr>
                <w:lang w:eastAsia="ja-JP"/>
              </w:rPr>
              <w:t>5</w:t>
            </w:r>
          </w:p>
        </w:tc>
      </w:tr>
    </w:tbl>
    <w:p w14:paraId="4E792CCA" w14:textId="557B06DF" w:rsidR="001A73D8" w:rsidRPr="00D97CC1" w:rsidRDefault="001A73D8" w:rsidP="001A73D8">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00034AA0">
        <w:rPr>
          <w:b/>
          <w:noProof/>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389881E7" w14:textId="6086A67A" w:rsidR="00BF22B5" w:rsidRPr="00F47FDD" w:rsidRDefault="00BF22B5" w:rsidP="001A73D8">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354DC9BD" w:rsidR="00BF22B5" w:rsidRPr="008956EC" w:rsidRDefault="00BF22B5" w:rsidP="008956EC">
      <w:pPr>
        <w:pStyle w:val="Third-LevelHeadinds"/>
      </w:pPr>
      <w:r w:rsidRPr="008956EC">
        <w:t xml:space="preserve">Third </w:t>
      </w:r>
      <w:r w:rsidR="001A73D8">
        <w:t xml:space="preserve">and Further </w:t>
      </w:r>
      <w:r w:rsidRPr="008956EC">
        <w:t>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3953B5AF" w14:textId="061A3313" w:rsidR="001A73D8" w:rsidRDefault="00BF22B5" w:rsidP="001A73D8">
      <w:pPr>
        <w:pStyle w:val="BodyText"/>
      </w:pPr>
      <w:r w:rsidRPr="00D55BF0">
        <w:t xml:space="preserve">All artwork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32641E45" w14:textId="77777777" w:rsidR="001A73D8" w:rsidRPr="00F47FDD" w:rsidRDefault="001A73D8" w:rsidP="001A73D8">
      <w:pPr>
        <w:pStyle w:val="First-LevelHeadings"/>
      </w:pPr>
      <w:r w:rsidRPr="00F47FDD">
        <w:t>Equations</w:t>
      </w:r>
    </w:p>
    <w:p w14:paraId="45EA0ED0" w14:textId="77777777" w:rsidR="001A73D8" w:rsidRPr="00F47FDD" w:rsidRDefault="001A73D8" w:rsidP="001A73D8">
      <w:pPr>
        <w:pStyle w:val="BodyText"/>
      </w:pPr>
      <w:r w:rsidRPr="00F47FDD">
        <w:t>Equations should be placed on separate lines and numbered. The number should be on the right side, in parentheses</w:t>
      </w:r>
      <w:r>
        <w:t xml:space="preserve">, as in </w:t>
      </w:r>
      <w:proofErr w:type="spellStart"/>
      <w:r>
        <w:t>Eqn</w:t>
      </w:r>
      <w:proofErr w:type="spellEnd"/>
      <w:r>
        <w:t xml:space="preserve"> (1)</w:t>
      </w:r>
      <w:r w:rsidRPr="00F47FDD">
        <w:t>.</w:t>
      </w:r>
    </w:p>
    <w:p w14:paraId="3F4721EC" w14:textId="77777777" w:rsidR="001A73D8" w:rsidRDefault="00E3258D" w:rsidP="001A73D8">
      <w:pPr>
        <w:pStyle w:val="EquationISMIR"/>
        <w:rPr>
          <w:lang w:eastAsia="ja-JP"/>
        </w:rPr>
      </w:pPr>
      <w:r w:rsidRPr="00F47FDD">
        <w:rPr>
          <w:noProof/>
          <w:position w:val="-2"/>
        </w:rPr>
        <w:object w:dxaOrig="700" w:dyaOrig="260" w14:anchorId="26ED24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9pt;height:12.95pt;mso-width-percent:0;mso-height-percent:0;mso-width-percent:0;mso-height-percent:0" o:ole="">
            <v:imagedata r:id="rId12" o:title=""/>
          </v:shape>
          <o:OLEObject Type="Embed" ProgID="Equation.3" ShapeID="_x0000_i1025" DrawAspect="Content" ObjectID="_1806250030" r:id="rId13"/>
        </w:object>
      </w:r>
      <w:r w:rsidR="001A73D8" w:rsidRPr="00F47FDD">
        <w:t xml:space="preserve">                                   </w:t>
      </w:r>
      <w:r w:rsidR="001A73D8" w:rsidRPr="007F136B">
        <w:t>(1)</w:t>
      </w:r>
    </w:p>
    <w:p w14:paraId="1E6F6436" w14:textId="77777777" w:rsidR="001A73D8" w:rsidRPr="001A73D8" w:rsidRDefault="001A73D8" w:rsidP="001A73D8">
      <w:pPr>
        <w:pStyle w:val="BodyTextwithIndent"/>
        <w:ind w:firstLine="0"/>
      </w:pPr>
    </w:p>
    <w:p w14:paraId="50C5C05D" w14:textId="77777777" w:rsidR="007F136B" w:rsidRPr="00F47FDD" w:rsidRDefault="007F136B" w:rsidP="001A73D8">
      <w:pPr>
        <w:jc w:val="center"/>
      </w:pPr>
      <w:r>
        <w:rPr>
          <w:noProof/>
        </w:rPr>
        <w:drawing>
          <wp:inline distT="0" distB="0" distL="0" distR="0" wp14:anchorId="161BA36C" wp14:editId="03BAEB29">
            <wp:extent cx="2705100" cy="1910715"/>
            <wp:effectExtent l="19050" t="19050" r="19050" b="13335"/>
            <wp:docPr id="1" name="Picture 1" descr="ISMIR 2024 LBD template tes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SMIR 2024 LBD template test 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75F5193A"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00034AA0">
        <w:rPr>
          <w:b/>
          <w:noProof/>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9EFB154" w14:textId="777777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1"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1"/>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F936E2">
      <w:footnotePr>
        <w:numRestart w:val="eachPage"/>
      </w:footnotePr>
      <w:type w:val="continuous"/>
      <w:pgSz w:w="11907" w:h="16840" w:code="9"/>
      <w:pgMar w:top="1134" w:right="1077" w:bottom="1418" w:left="1077" w:header="720" w:footer="964" w:gutter="0"/>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1AB2C2" w14:textId="77777777" w:rsidR="00E3258D" w:rsidRDefault="00E3258D">
      <w:r>
        <w:separator/>
      </w:r>
    </w:p>
  </w:endnote>
  <w:endnote w:type="continuationSeparator" w:id="0">
    <w:p w14:paraId="3EA7D689" w14:textId="77777777" w:rsidR="00E3258D" w:rsidRDefault="00E32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auto"/>
    <w:pitch w:val="variable"/>
    <w:sig w:usb0="E00002FF" w:usb1="5000205A"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15099" w14:textId="77777777" w:rsidR="00E3258D" w:rsidRDefault="00E3258D">
      <w:r>
        <w:separator/>
      </w:r>
    </w:p>
  </w:footnote>
  <w:footnote w:type="continuationSeparator" w:id="0">
    <w:p w14:paraId="055DF066" w14:textId="77777777" w:rsidR="00E3258D" w:rsidRDefault="00E3258D">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726996401">
    <w:abstractNumId w:val="0"/>
  </w:num>
  <w:num w:numId="2" w16cid:durableId="11885650">
    <w:abstractNumId w:val="17"/>
  </w:num>
  <w:num w:numId="3" w16cid:durableId="1187595403">
    <w:abstractNumId w:val="8"/>
  </w:num>
  <w:num w:numId="4" w16cid:durableId="1993481225">
    <w:abstractNumId w:val="13"/>
  </w:num>
  <w:num w:numId="5" w16cid:durableId="294876914">
    <w:abstractNumId w:val="6"/>
  </w:num>
  <w:num w:numId="6" w16cid:durableId="37827980">
    <w:abstractNumId w:val="7"/>
  </w:num>
  <w:num w:numId="7" w16cid:durableId="799033459">
    <w:abstractNumId w:val="2"/>
  </w:num>
  <w:num w:numId="8" w16cid:durableId="1440955265">
    <w:abstractNumId w:val="15"/>
  </w:num>
  <w:num w:numId="9" w16cid:durableId="23795559">
    <w:abstractNumId w:val="9"/>
  </w:num>
  <w:num w:numId="10" w16cid:durableId="204294775">
    <w:abstractNumId w:val="1"/>
  </w:num>
  <w:num w:numId="11" w16cid:durableId="370963074">
    <w:abstractNumId w:val="14"/>
  </w:num>
  <w:num w:numId="12" w16cid:durableId="1466267573">
    <w:abstractNumId w:val="16"/>
  </w:num>
  <w:num w:numId="13" w16cid:durableId="1461413585">
    <w:abstractNumId w:val="3"/>
  </w:num>
  <w:num w:numId="14" w16cid:durableId="1092580603">
    <w:abstractNumId w:val="11"/>
  </w:num>
  <w:num w:numId="15" w16cid:durableId="1357345394">
    <w:abstractNumId w:val="5"/>
  </w:num>
  <w:num w:numId="16" w16cid:durableId="947005730">
    <w:abstractNumId w:val="18"/>
  </w:num>
  <w:num w:numId="17" w16cid:durableId="233590870">
    <w:abstractNumId w:val="12"/>
  </w:num>
  <w:num w:numId="18" w16cid:durableId="14809951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4944863">
    <w:abstractNumId w:val="10"/>
  </w:num>
  <w:num w:numId="20" w16cid:durableId="1494376744">
    <w:abstractNumId w:val="4"/>
  </w:num>
  <w:num w:numId="21" w16cid:durableId="1644309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3"/>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CEC"/>
    <w:rsid w:val="0003119E"/>
    <w:rsid w:val="00031EC9"/>
    <w:rsid w:val="00034AA0"/>
    <w:rsid w:val="00041453"/>
    <w:rsid w:val="000437DF"/>
    <w:rsid w:val="00051A33"/>
    <w:rsid w:val="00054891"/>
    <w:rsid w:val="00085879"/>
    <w:rsid w:val="0009179A"/>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67702"/>
    <w:rsid w:val="00191680"/>
    <w:rsid w:val="001917C6"/>
    <w:rsid w:val="00193C57"/>
    <w:rsid w:val="001A73D8"/>
    <w:rsid w:val="001B150B"/>
    <w:rsid w:val="001C64D7"/>
    <w:rsid w:val="001D2894"/>
    <w:rsid w:val="001F2352"/>
    <w:rsid w:val="002002DC"/>
    <w:rsid w:val="00204099"/>
    <w:rsid w:val="00207CF0"/>
    <w:rsid w:val="00233853"/>
    <w:rsid w:val="00242638"/>
    <w:rsid w:val="0024333F"/>
    <w:rsid w:val="00257FC4"/>
    <w:rsid w:val="00290672"/>
    <w:rsid w:val="00293BC9"/>
    <w:rsid w:val="002A79A9"/>
    <w:rsid w:val="002B5779"/>
    <w:rsid w:val="002D72D0"/>
    <w:rsid w:val="00301254"/>
    <w:rsid w:val="0031607C"/>
    <w:rsid w:val="00322279"/>
    <w:rsid w:val="0032506D"/>
    <w:rsid w:val="003255EE"/>
    <w:rsid w:val="00343B85"/>
    <w:rsid w:val="0034414A"/>
    <w:rsid w:val="00352F24"/>
    <w:rsid w:val="003543F2"/>
    <w:rsid w:val="0036077D"/>
    <w:rsid w:val="003674D5"/>
    <w:rsid w:val="00385AD4"/>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917A7"/>
    <w:rsid w:val="004B1D21"/>
    <w:rsid w:val="004D0EDB"/>
    <w:rsid w:val="004D732F"/>
    <w:rsid w:val="004E6DAF"/>
    <w:rsid w:val="004F2A1F"/>
    <w:rsid w:val="004F415B"/>
    <w:rsid w:val="005029DA"/>
    <w:rsid w:val="00507D47"/>
    <w:rsid w:val="00513B45"/>
    <w:rsid w:val="00520EE3"/>
    <w:rsid w:val="005307AC"/>
    <w:rsid w:val="005371E7"/>
    <w:rsid w:val="005421E5"/>
    <w:rsid w:val="005443C3"/>
    <w:rsid w:val="00546A8E"/>
    <w:rsid w:val="00580DAC"/>
    <w:rsid w:val="005824AB"/>
    <w:rsid w:val="00584D93"/>
    <w:rsid w:val="00585348"/>
    <w:rsid w:val="005A05C6"/>
    <w:rsid w:val="005A1EB2"/>
    <w:rsid w:val="005A4EA4"/>
    <w:rsid w:val="005B3063"/>
    <w:rsid w:val="005B74E9"/>
    <w:rsid w:val="005C22F2"/>
    <w:rsid w:val="005C5B43"/>
    <w:rsid w:val="005C778A"/>
    <w:rsid w:val="005D1A7D"/>
    <w:rsid w:val="005D2325"/>
    <w:rsid w:val="005E21F4"/>
    <w:rsid w:val="005E354B"/>
    <w:rsid w:val="005F3BC5"/>
    <w:rsid w:val="005F4412"/>
    <w:rsid w:val="005F4882"/>
    <w:rsid w:val="00600F4D"/>
    <w:rsid w:val="00602EF7"/>
    <w:rsid w:val="0060585D"/>
    <w:rsid w:val="00611E67"/>
    <w:rsid w:val="0062367A"/>
    <w:rsid w:val="006350B3"/>
    <w:rsid w:val="006552D1"/>
    <w:rsid w:val="006956BC"/>
    <w:rsid w:val="00696F72"/>
    <w:rsid w:val="006A1B24"/>
    <w:rsid w:val="006A3F9F"/>
    <w:rsid w:val="006A4983"/>
    <w:rsid w:val="006A7583"/>
    <w:rsid w:val="006A7AD8"/>
    <w:rsid w:val="006C0D70"/>
    <w:rsid w:val="006C3045"/>
    <w:rsid w:val="006D27B1"/>
    <w:rsid w:val="006F1604"/>
    <w:rsid w:val="006F690B"/>
    <w:rsid w:val="00700696"/>
    <w:rsid w:val="007006EF"/>
    <w:rsid w:val="00700828"/>
    <w:rsid w:val="00702332"/>
    <w:rsid w:val="0070335C"/>
    <w:rsid w:val="00704300"/>
    <w:rsid w:val="00720C54"/>
    <w:rsid w:val="0072457F"/>
    <w:rsid w:val="007256C7"/>
    <w:rsid w:val="00733AB3"/>
    <w:rsid w:val="007522F9"/>
    <w:rsid w:val="00760183"/>
    <w:rsid w:val="00766D5E"/>
    <w:rsid w:val="00771F58"/>
    <w:rsid w:val="0078276A"/>
    <w:rsid w:val="00791D7F"/>
    <w:rsid w:val="007926A8"/>
    <w:rsid w:val="007A40A2"/>
    <w:rsid w:val="007C088D"/>
    <w:rsid w:val="007C7B66"/>
    <w:rsid w:val="007E4294"/>
    <w:rsid w:val="007F136B"/>
    <w:rsid w:val="008008C7"/>
    <w:rsid w:val="00811138"/>
    <w:rsid w:val="00842B98"/>
    <w:rsid w:val="00844CDF"/>
    <w:rsid w:val="00845907"/>
    <w:rsid w:val="00862162"/>
    <w:rsid w:val="00867B9F"/>
    <w:rsid w:val="00884A83"/>
    <w:rsid w:val="008956EC"/>
    <w:rsid w:val="008B2F1A"/>
    <w:rsid w:val="008B6E19"/>
    <w:rsid w:val="008C1581"/>
    <w:rsid w:val="008D1010"/>
    <w:rsid w:val="008E3809"/>
    <w:rsid w:val="008E64A9"/>
    <w:rsid w:val="008F029B"/>
    <w:rsid w:val="008F2B33"/>
    <w:rsid w:val="009000C0"/>
    <w:rsid w:val="00933A90"/>
    <w:rsid w:val="00955BAE"/>
    <w:rsid w:val="009602F2"/>
    <w:rsid w:val="0096301A"/>
    <w:rsid w:val="009643C7"/>
    <w:rsid w:val="009817DC"/>
    <w:rsid w:val="00984819"/>
    <w:rsid w:val="00994033"/>
    <w:rsid w:val="009A01D4"/>
    <w:rsid w:val="009A4B95"/>
    <w:rsid w:val="009A6746"/>
    <w:rsid w:val="009C2526"/>
    <w:rsid w:val="009C27D0"/>
    <w:rsid w:val="009C397B"/>
    <w:rsid w:val="009E3E82"/>
    <w:rsid w:val="009E5555"/>
    <w:rsid w:val="009F4282"/>
    <w:rsid w:val="00A116BF"/>
    <w:rsid w:val="00A163D8"/>
    <w:rsid w:val="00A264BA"/>
    <w:rsid w:val="00A35226"/>
    <w:rsid w:val="00A55446"/>
    <w:rsid w:val="00A5604E"/>
    <w:rsid w:val="00A66A48"/>
    <w:rsid w:val="00A8051A"/>
    <w:rsid w:val="00A84698"/>
    <w:rsid w:val="00A93ADE"/>
    <w:rsid w:val="00AA1C28"/>
    <w:rsid w:val="00AD42CD"/>
    <w:rsid w:val="00AD4C52"/>
    <w:rsid w:val="00AE09A7"/>
    <w:rsid w:val="00AE2E76"/>
    <w:rsid w:val="00AF2F97"/>
    <w:rsid w:val="00AF42D0"/>
    <w:rsid w:val="00AF454E"/>
    <w:rsid w:val="00AF74E5"/>
    <w:rsid w:val="00B00CC0"/>
    <w:rsid w:val="00B05D75"/>
    <w:rsid w:val="00B05E6A"/>
    <w:rsid w:val="00B123F2"/>
    <w:rsid w:val="00B16DC8"/>
    <w:rsid w:val="00B25555"/>
    <w:rsid w:val="00B32770"/>
    <w:rsid w:val="00B57D28"/>
    <w:rsid w:val="00B6594E"/>
    <w:rsid w:val="00B65EDC"/>
    <w:rsid w:val="00B73C4A"/>
    <w:rsid w:val="00BA6453"/>
    <w:rsid w:val="00BA652F"/>
    <w:rsid w:val="00BC6516"/>
    <w:rsid w:val="00BD165B"/>
    <w:rsid w:val="00BE5361"/>
    <w:rsid w:val="00BF2023"/>
    <w:rsid w:val="00BF22B5"/>
    <w:rsid w:val="00BF3C99"/>
    <w:rsid w:val="00C0722A"/>
    <w:rsid w:val="00C1235C"/>
    <w:rsid w:val="00C31857"/>
    <w:rsid w:val="00C36D6C"/>
    <w:rsid w:val="00C41CFE"/>
    <w:rsid w:val="00C42E20"/>
    <w:rsid w:val="00C71D96"/>
    <w:rsid w:val="00C85999"/>
    <w:rsid w:val="00C86863"/>
    <w:rsid w:val="00C8715D"/>
    <w:rsid w:val="00CA172F"/>
    <w:rsid w:val="00CA1BBB"/>
    <w:rsid w:val="00CB62BC"/>
    <w:rsid w:val="00CC27ED"/>
    <w:rsid w:val="00CD303D"/>
    <w:rsid w:val="00CE20ED"/>
    <w:rsid w:val="00CE324C"/>
    <w:rsid w:val="00CE48D0"/>
    <w:rsid w:val="00CE783B"/>
    <w:rsid w:val="00CF23F1"/>
    <w:rsid w:val="00CF41F0"/>
    <w:rsid w:val="00CF4B8E"/>
    <w:rsid w:val="00CF594C"/>
    <w:rsid w:val="00D00E42"/>
    <w:rsid w:val="00D26F2B"/>
    <w:rsid w:val="00D31494"/>
    <w:rsid w:val="00D55BF0"/>
    <w:rsid w:val="00D866D0"/>
    <w:rsid w:val="00D901B0"/>
    <w:rsid w:val="00D92FF5"/>
    <w:rsid w:val="00D97CC1"/>
    <w:rsid w:val="00DA356C"/>
    <w:rsid w:val="00DF0DBA"/>
    <w:rsid w:val="00E176C2"/>
    <w:rsid w:val="00E30B8A"/>
    <w:rsid w:val="00E30CA9"/>
    <w:rsid w:val="00E3258D"/>
    <w:rsid w:val="00E372CC"/>
    <w:rsid w:val="00E55D25"/>
    <w:rsid w:val="00E773CA"/>
    <w:rsid w:val="00E80BE9"/>
    <w:rsid w:val="00E814ED"/>
    <w:rsid w:val="00E86BEC"/>
    <w:rsid w:val="00E87D40"/>
    <w:rsid w:val="00EA0FB6"/>
    <w:rsid w:val="00EA51CE"/>
    <w:rsid w:val="00EB2198"/>
    <w:rsid w:val="00EB328A"/>
    <w:rsid w:val="00EB77D3"/>
    <w:rsid w:val="00EB79AF"/>
    <w:rsid w:val="00EC1E9D"/>
    <w:rsid w:val="00F10795"/>
    <w:rsid w:val="00F25BE0"/>
    <w:rsid w:val="00F33C43"/>
    <w:rsid w:val="00F41328"/>
    <w:rsid w:val="00F453C9"/>
    <w:rsid w:val="00F46208"/>
    <w:rsid w:val="00F47F81"/>
    <w:rsid w:val="00F5109E"/>
    <w:rsid w:val="00F538FE"/>
    <w:rsid w:val="00F55554"/>
    <w:rsid w:val="00F8014C"/>
    <w:rsid w:val="00F833C2"/>
    <w:rsid w:val="00F914E2"/>
    <w:rsid w:val="00F936E2"/>
    <w:rsid w:val="00FA531B"/>
    <w:rsid w:val="00FD4712"/>
    <w:rsid w:val="00FD682A"/>
    <w:rsid w:val="00FE5F08"/>
    <w:rsid w:val="00FE6A62"/>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uiPriority w:val="99"/>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308271">
      <w:bodyDiv w:val="1"/>
      <w:marLeft w:val="0"/>
      <w:marRight w:val="0"/>
      <w:marTop w:val="0"/>
      <w:marBottom w:val="0"/>
      <w:divBdr>
        <w:top w:val="none" w:sz="0" w:space="0" w:color="auto"/>
        <w:left w:val="none" w:sz="0" w:space="0" w:color="auto"/>
        <w:bottom w:val="none" w:sz="0" w:space="0" w:color="auto"/>
        <w:right w:val="none" w:sz="0" w:space="0" w:color="auto"/>
      </w:divBdr>
      <w:divsChild>
        <w:div w:id="837035252">
          <w:marLeft w:val="0"/>
          <w:marRight w:val="0"/>
          <w:marTop w:val="0"/>
          <w:marBottom w:val="0"/>
          <w:divBdr>
            <w:top w:val="none" w:sz="0" w:space="0" w:color="auto"/>
            <w:left w:val="none" w:sz="0" w:space="0" w:color="auto"/>
            <w:bottom w:val="none" w:sz="0" w:space="0" w:color="auto"/>
            <w:right w:val="none" w:sz="0" w:space="0" w:color="auto"/>
          </w:divBdr>
          <w:divsChild>
            <w:div w:id="1381436538">
              <w:marLeft w:val="0"/>
              <w:marRight w:val="0"/>
              <w:marTop w:val="0"/>
              <w:marBottom w:val="0"/>
              <w:divBdr>
                <w:top w:val="none" w:sz="0" w:space="0" w:color="auto"/>
                <w:left w:val="none" w:sz="0" w:space="0" w:color="auto"/>
                <w:bottom w:val="none" w:sz="0" w:space="0" w:color="auto"/>
                <w:right w:val="none" w:sz="0" w:space="0" w:color="auto"/>
              </w:divBdr>
              <w:divsChild>
                <w:div w:id="75755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1</TotalTime>
  <Pages>2</Pages>
  <Words>1058</Words>
  <Characters>6034</Characters>
  <Application>Microsoft Office Word</Application>
  <DocSecurity>0</DocSecurity>
  <Lines>50</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7078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韻甯 洪</dc:creator>
  <cp:keywords/>
  <dc:description/>
  <cp:lastModifiedBy>韻甯 洪</cp:lastModifiedBy>
  <cp:revision>3</cp:revision>
  <cp:lastPrinted>2025-04-16T01:21:00Z</cp:lastPrinted>
  <dcterms:created xsi:type="dcterms:W3CDTF">2025-04-16T01:21:00Z</dcterms:created>
  <dcterms:modified xsi:type="dcterms:W3CDTF">2025-04-16T01:21:00Z</dcterms:modified>
  <cp:category/>
</cp:coreProperties>
</file>